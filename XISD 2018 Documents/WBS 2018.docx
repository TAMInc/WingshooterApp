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  <w:rPr>
          <w:sz w:val="24"/>
        </w:rPr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rect id="Rectangle 154" o:spid="_x0000_s1026" style="position:absolute;left:0;margin-left:-10.55pt;margin-top:342.6pt;height:111pt;width:1045pt;rotation:0f;z-index:251659264;" o:ole="f" fillcolor="#CCFFCC" filled="t" o:preferrelative="t" stroked="t" coordsize="21600,21600">
            <v:stroke weight="1.25pt" color="#CCFFCC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1026" o:spid="_x0000_s1027" style="position:absolute;left:0;margin-left:870.45pt;margin-top:155pt;height:75pt;width:79pt;rotation:0f;z-index:251687936;" coordorigin="1710,2957">
            <o:lock v:ext="edit" position="f" selection="f" grouping="f" rotation="f" cropping="f" text="f" aspectratio="f"/>
            <v:shape id="Text Box 1148" o:spid="_x0000_s1028" type="#_x0000_t202" style="position:absolute;left:1710;top:29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System</w:t>
                    </w:r>
                  </w:p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Conversion</w:t>
                    </w:r>
                  </w:p>
                </w:txbxContent>
              </v:textbox>
            </v:shape>
            <v:shape id="Text Box 1149" o:spid="_x0000_s1029" type="#_x0000_t202" style="position:absolute;left:1710;top:34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  <w:lang/>
                      </w:rPr>
                    </w:pPr>
                    <w:r>
                      <w:rPr>
                        <w:rFonts w:hint="default" w:ascii="Calibri" w:hAnsi="Calibri" w:cs="Calibri"/>
                        <w:lang/>
                      </w:rPr>
                      <w:t>Alex &amp; Mark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1029" o:spid="_x0000_s1030" style="position:absolute;left:0;margin-left:789.45pt;margin-top:155pt;height:74.6pt;width:60pt;rotation:0f;z-index:251688960;" coordorigin="1710,2957">
            <o:lock v:ext="edit" position="f" selection="f" grouping="f" rotation="f" cropping="f" text="f" aspectratio="f"/>
            <v:shape id="Text Box 1151" o:spid="_x0000_s1031" type="#_x0000_t202" style="position:absolute;left:1710;top:29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Training</w:t>
                    </w:r>
                  </w:p>
                </w:txbxContent>
              </v:textbox>
            </v:shape>
            <v:shape id="Text Box 1152" o:spid="_x0000_s1032" type="#_x0000_t202" style="position:absolute;left:1710;top:34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 xml:space="preserve">Tristan 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1032" o:spid="_x0000_s1033" style="position:absolute;left:0;margin-left:966.45pt;margin-top:156pt;height:75pt;width:60pt;rotation:0f;z-index:251667456;" coordorigin="1710,2957">
            <o:lock v:ext="edit" position="f" selection="f" grouping="f" rotation="f" cropping="f" text="f" aspectratio="f"/>
            <v:shape id="Text Box 1064" o:spid="_x0000_s1034" type="#_x0000_t202" style="position:absolute;left:1710;top:29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 xml:space="preserve">Final </w:t>
                    </w:r>
                  </w:p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Report</w:t>
                    </w:r>
                  </w:p>
                </w:txbxContent>
              </v:textbox>
            </v:shape>
            <v:shape id="Text Box 1065" o:spid="_x0000_s1035" type="#_x0000_t202" style="position:absolute;left:1710;top:34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  <w:lang/>
                      </w:rPr>
                    </w:pPr>
                    <w:r>
                      <w:rPr>
                        <w:rFonts w:hint="default" w:ascii="Calibri" w:hAnsi="Calibri" w:cs="Calibri"/>
                        <w:lang/>
                      </w:rPr>
                      <w:t>Mark &amp; Tristan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1035" o:spid="_x0000_s1036" style="position:absolute;left:0;margin-left:823.45pt;margin-top:111pt;height:44pt;width:178pt;rotation:0f;z-index:251686912;" coordorigin="18170,4017" coordsize="3560,880">
            <o:lock v:ext="edit" position="f" selection="f" grouping="f" rotation="f" cropping="f" text="f" aspectratio="f"/>
            <v:group id="Group 1036" o:spid="_x0000_s1037" style="position:absolute;left:18170;top:4517;height:380;width:3560;rotation:0f;" coordorigin="1770,4457" coordsize="3560,380">
              <o:lock v:ext="edit" position="f" selection="f" grouping="f" rotation="f" cropping="f" text="f" aspectratio="f"/>
              <v:line id="Line 1142" o:spid="_x0000_s1038" style="position:absolute;left:1770;top:4457;height:1;width:3560;rotation:0f;" o:ole="f" fillcolor="#FFFFFF" filled="f" o:preferrelative="t" stroked="t" coordsize="21600,21600">
                <v:fill on="f" color2="#FFFFFF" focus="0%"/>
                <v:stroke weight="1.25pt" color="#000000" color2="#FFFFFF" miterlimit="2"/>
                <v:imagedata gain="65536f" blacklevel="0f" gamma="0"/>
                <o:lock v:ext="edit" position="f" selection="f" grouping="f" rotation="f" cropping="f" text="f" aspectratio="f"/>
              </v:line>
              <v:line id="Arrow 15" o:spid="_x0000_s1039" style="position:absolute;left:1770;top:4497;height:340;width:1;rotation:0f;" o:ole="f" fillcolor="#FFFFFF" filled="f" o:preferrelative="t" stroked="t" coordsize="21600,21600">
                <v:fill on="f" color2="#FFFFFF" focus="0%"/>
                <v:stroke weight="1.25pt" color="#000000" color2="#FFFFFF" miterlimit="2" endarrow="block"/>
                <v:imagedata gain="65536f" blacklevel="0f" gamma="0"/>
                <o:lock v:ext="edit" position="f" selection="f" grouping="f" rotation="f" cropping="f" text="f" aspectratio="f"/>
              </v:line>
              <v:line id="Arrow 15" o:spid="_x0000_s1040" style="position:absolute;left:3530;top:4477;height:340;width:1;rotation:0f;" o:ole="f" fillcolor="#FFFFFF" filled="f" o:preferrelative="t" stroked="t" coordsize="21600,21600">
                <v:fill on="f" color2="#FFFFFF" focus="0%"/>
                <v:stroke weight="1.25pt" color="#000000" color2="#FFFFFF" miterlimit="2" endarrow="block"/>
                <v:imagedata gain="65536f" blacklevel="0f" gamma="0"/>
                <o:lock v:ext="edit" position="f" selection="f" grouping="f" rotation="f" cropping="f" text="f" aspectratio="f"/>
              </v:line>
              <v:line id="Arrow 15" o:spid="_x0000_s1041" style="position:absolute;left:5310;top:4497;height:340;width:1;rotation:0f;" o:ole="f" fillcolor="#FFFFFF" filled="f" o:preferrelative="t" stroked="t" coordsize="21600,21600">
                <v:fill on="f" color2="#FFFFFF" focus="0%"/>
                <v:stroke weight="1.25pt" color="#000000" color2="#FFFFFF" miterlimit="2" endarrow="block"/>
                <v:imagedata gain="65536f" blacklevel="0f" gamma="0"/>
                <o:lock v:ext="edit" position="f" selection="f" grouping="f" rotation="f" cropping="f" text="f" aspectratio="f"/>
              </v:line>
            </v:group>
            <v:line id="Line 1146" o:spid="_x0000_s1042" style="position:absolute;left:21030;top:4017;height:500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1042" o:spid="_x0000_s1043" style="position:absolute;left:0;margin-left:691.45pt;margin-top:262pt;height:48.3pt;width:60pt;rotation:0f;z-index:251683840;" coordorigin="1710,2957">
            <o:lock v:ext="edit" position="f" selection="f" grouping="f" rotation="f" cropping="f" text="f" aspectratio="f"/>
            <v:shape id="Text Box 1133" o:spid="_x0000_s1044" type="#_x0000_t202" style="position:absolute;left:1710;top:29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Network</w:t>
                    </w:r>
                  </w:p>
                </w:txbxContent>
              </v:textbox>
            </v:shape>
            <v:shape id="Text Box 1134" o:spid="_x0000_s1045" type="#_x0000_t202" style="position:absolute;left:1710;top:34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Mark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1045" o:spid="_x0000_s1046" style="position:absolute;left:0;margin-left:524.45pt;margin-top:260pt;height:51.3pt;width:60pt;rotation:0f;z-index:251685888;" coordorigin="1710,2957">
            <o:lock v:ext="edit" position="f" selection="f" grouping="f" rotation="f" cropping="f" text="f" aspectratio="f"/>
            <v:shape id="Text Box 1139" o:spid="_x0000_s1047" type="#_x0000_t202" style="position:absolute;left:1710;top:29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Software</w:t>
                    </w:r>
                  </w:p>
                </w:txbxContent>
              </v:textbox>
            </v:shape>
            <v:shape id="Text Box 1140" o:spid="_x0000_s1048" type="#_x0000_t202" style="position:absolute;left:1710;top:34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  <w:lang/>
                      </w:rPr>
                    </w:pPr>
                    <w:r>
                      <w:rPr>
                        <w:rFonts w:hint="default" w:ascii="Calibri" w:hAnsi="Calibri" w:cs="Calibri"/>
                        <w:lang/>
                      </w:rPr>
                      <w:t>Alex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1048" o:spid="_x0000_s1049" style="position:absolute;left:0;margin-left:600.45pt;margin-top:261pt;height:49.3pt;width:64pt;rotation:0f;z-index:251684864;" coordorigin="1710,2957">
            <o:lock v:ext="edit" position="f" selection="f" grouping="f" rotation="f" cropping="f" text="f" aspectratio="f"/>
            <v:shape id="Text Box 1136" o:spid="_x0000_s1050" type="#_x0000_t202" style="position:absolute;left:1710;top:29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Hardware</w:t>
                    </w:r>
                  </w:p>
                </w:txbxContent>
              </v:textbox>
            </v:shape>
            <v:shape id="Text Box 1137" o:spid="_x0000_s1051" type="#_x0000_t202" style="position:absolute;left:1710;top:34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Trist</w:t>
                    </w:r>
                    <w:r>
                      <w:rPr>
                        <w:rFonts w:hint="default" w:ascii="Calibri" w:hAnsi="Calibri" w:cs="Calibri"/>
                        <w:lang/>
                      </w:rPr>
                      <w:t>an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1051" o:spid="_x0000_s1052" style="position:absolute;left:0;margin-left:782.45pt;margin-top:262pt;height:75pt;width:60pt;rotation:0f;z-index:251682816;" coordorigin="1710,2957">
            <o:lock v:ext="edit" position="f" selection="f" grouping="f" rotation="f" cropping="f" text="f" aspectratio="f"/>
            <v:shape id="Text Box 1130" o:spid="_x0000_s1053" type="#_x0000_t202" style="position:absolute;left:1710;top:29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Prepare</w:t>
                    </w:r>
                  </w:p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report</w:t>
                    </w:r>
                  </w:p>
                </w:txbxContent>
              </v:textbox>
            </v:shape>
            <v:shape id="Text Box 1131" o:spid="_x0000_s1054" type="#_x0000_t202" style="position:absolute;left:1710;top:34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  <w:lang/>
                      </w:rPr>
                      <w:t xml:space="preserve">Mark </w:t>
                    </w:r>
                    <w:r>
                      <w:rPr>
                        <w:rFonts w:hint="default" w:ascii="Calibri" w:hAnsi="Calibri" w:cs="Calibri"/>
                      </w:rPr>
                      <w:t>&amp;</w:t>
                    </w:r>
                  </w:p>
                  <w:p>
                    <w:pPr>
                      <w:rPr>
                        <w:rFonts w:hint="default" w:ascii="Calibri" w:hAnsi="Calibri" w:cs="Calibri"/>
                        <w:lang/>
                      </w:rPr>
                    </w:pPr>
                    <w:r>
                      <w:rPr>
                        <w:rFonts w:hint="default" w:ascii="Calibri" w:hAnsi="Calibri" w:cs="Calibri"/>
                        <w:lang/>
                      </w:rPr>
                      <w:t>Tristan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1054" o:spid="_x0000_s1055" style="position:absolute;left:0;margin-left:556.45pt;margin-top:112pt;height:150pt;width:255pt;rotation:0f;z-index:251666432;" coordorigin="3470,3977" coordsize="5100,3000">
            <o:lock v:ext="edit" position="f" selection="f" grouping="f" rotation="f" cropping="f" text="f" aspectratio="f"/>
            <v:line id="Line 54" o:spid="_x0000_s1056" style="position:absolute;left:6690;top:3977;height:2600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group id="Group 1056" o:spid="_x0000_s1057" style="position:absolute;left:3470;top:6597;height:380;width:5100;rotation:0f;" coordorigin="3470,6597" coordsize="5100,380">
              <o:lock v:ext="edit" position="f" selection="f" grouping="f" rotation="f" cropping="f" text="f" aspectratio="f"/>
              <v:group id="Group 1057" o:spid="_x0000_s1058" style="position:absolute;left:5010;top:6597;height:380;width:3560;rotation:0f;" coordorigin="1770,4457" coordsize="3560,380">
                <o:lock v:ext="edit" position="f" selection="f" grouping="f" rotation="f" cropping="f" text="f" aspectratio="f"/>
                <v:line id="Line 1058" o:spid="_x0000_s1059" style="position:absolute;left:1770;top:4457;height:1;width:3560;rotation:0f;" o:ole="f" fillcolor="#FFFFFF" filled="f" o:preferrelative="t" stroked="t" coordsize="21600,21600">
                  <v:fill on="f" color2="#FFFFFF" focus="0%"/>
                  <v:stroke weight="1.25pt"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Arrow 15" o:spid="_x0000_s1060" style="position:absolute;left:1770;top:4497;height:340;width:1;rotation:0f;" o:ole="f" fillcolor="#FFFFFF" filled="f" o:preferrelative="t" stroked="t" coordsize="21600,21600">
                  <v:fill on="f" color2="#FFFFFF" focus="0%"/>
                  <v:stroke weight="1.25pt" color="#000000" color2="#FFFFFF" miterlimit="2" endarrow="block"/>
                  <v:imagedata gain="65536f" blacklevel="0f" gamma="0"/>
                  <o:lock v:ext="edit" position="f" selection="f" grouping="f" rotation="f" cropping="f" text="f" aspectratio="f"/>
                </v:line>
                <v:line id="Arrow 15" o:spid="_x0000_s1061" style="position:absolute;left:3530;top:4477;height:340;width:1;rotation:0f;" o:ole="f" fillcolor="#FFFFFF" filled="f" o:preferrelative="t" stroked="t" coordsize="21600,21600">
                  <v:fill on="f" color2="#FFFFFF" focus="0%"/>
                  <v:stroke weight="1.25pt" color="#000000" color2="#FFFFFF" miterlimit="2" endarrow="block"/>
                  <v:imagedata gain="65536f" blacklevel="0f" gamma="0"/>
                  <o:lock v:ext="edit" position="f" selection="f" grouping="f" rotation="f" cropping="f" text="f" aspectratio="f"/>
                </v:line>
                <v:line id="Arrow 15" o:spid="_x0000_s1062" style="position:absolute;left:5310;top:4497;height:340;width:1;rotation:0f;" o:ole="f" fillcolor="#FFFFFF" filled="f" o:preferrelative="t" stroked="t" coordsize="21600,21600">
                  <v:fill on="f" color2="#FFFFFF" focus="0%"/>
                  <v:stroke weight="1.25pt" color="#000000" color2="#FFFFFF" miterlimit="2" endarrow="block"/>
                  <v:imagedata gain="65536f" blacklevel="0f" gamma="0"/>
                  <o:lock v:ext="edit" position="f" selection="f" grouping="f" rotation="f" cropping="f" text="f" aspectratio="f"/>
                </v:line>
              </v:group>
              <v:line id="Arrow 15" o:spid="_x0000_s1063" style="position:absolute;left:3470;top:6617;height:340;width:1;rotation:0f;" o:ole="f" fillcolor="#FFFFFF" filled="f" o:preferrelative="t" stroked="t" coordsize="21600,21600">
                <v:fill on="f" color2="#FFFFFF" focus="0%"/>
                <v:stroke weight="1.25pt" color="#000000" color2="#FFFFFF" miterlimit="2" endarrow="block"/>
                <v:imagedata gain="65536f" blacklevel="0f" gamma="0"/>
                <o:lock v:ext="edit" position="f" selection="f" grouping="f" rotation="f" cropping="f" text="f" aspectratio="f"/>
              </v:line>
              <v:line id="Line 56" o:spid="_x0000_s1064" style="position:absolute;left:3470;top:6597;flip:x;height:1;width:1560;rotation:0f;" o:ole="f" fillcolor="#FFFFFF" filled="f" o:preferrelative="t" stroked="t" coordsize="21600,21600">
                <v:fill on="f" color2="#FFFFFF" focus="0%"/>
                <v:stroke weight="1.25pt" color="#000000" color2="#FFFFFF" miterlimit="2"/>
                <v:imagedata gain="65536f" blacklevel="0f" gamma="0"/>
                <o:lock v:ext="edit" position="f" selection="f" grouping="f" rotation="f" cropping="f" text="f" aspectratio="f"/>
              </v:line>
            </v:group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1064" o:spid="_x0000_s1065" style="position:absolute;left:0;margin-left:0.45pt;margin-top:-37pt;height:149pt;width:1025pt;rotation:0f;z-index:251661312;" coordorigin="1710,1057" coordsize="20500,2980">
            <o:lock v:ext="edit" position="f" selection="f" grouping="f" rotation="f" cropping="f" text="f" aspectratio="f"/>
            <v:group id="Group 1065" o:spid="_x0000_s1066" style="position:absolute;left:1830;top:1057;height:1900;width:20180;rotation:0f;" coordorigin="1830,1057" coordsize="20181,1900">
              <o:lock v:ext="edit" position="f" selection="f" grouping="f" rotation="f" cropping="f" text="f" aspectratio="f"/>
              <v:group id="Group 1066" o:spid="_x0000_s1067" style="position:absolute;left:1830;top:1057;height:1560;width:20160;rotation:0f;" coordorigin="1830,1057" coordsize="20160,1560">
                <o:lock v:ext="edit" position="f" selection="f" grouping="f" rotation="f" cropping="f" text="f" aspectratio="f"/>
                <v:shape id="Text Box 5" o:spid="_x0000_s1068" type="#_x0000_t202" style="position:absolute;left:10170;top:1057;height:740;width:2620;rotation:0f;" o:ole="f" fillcolor="#FFFFFF" filled="t" o:preferrelative="t" stroked="t" coordorigin="0,0" coordsize="21600,216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Calibri" w:hAnsi="Calibri" w:cs="Calibri"/>
                            <w:lang/>
                          </w:rPr>
                        </w:pPr>
                        <w:r>
                          <w:rPr>
                            <w:rFonts w:hint="default" w:ascii="Calibri" w:hAnsi="Calibri" w:cs="Calibri"/>
                            <w:lang/>
                          </w:rPr>
                          <w:t>WingShooters Pocket Application</w:t>
                        </w:r>
                      </w:p>
                    </w:txbxContent>
                  </v:textbox>
                </v:shape>
                <v:shape id="Text Box 6" o:spid="_x0000_s1069" type="#_x0000_t202" style="position:absolute;left:10170;top:1777;height:500;width:2620;rotation:0f;" o:ole="f" fillcolor="#FFFFFF" filled="t" o:preferrelative="t" stroked="t" coordorigin="0,0" coordsize="21600,216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Calibri" w:hAnsi="Calibri" w:cs="Calibri"/>
                            <w:lang/>
                          </w:rPr>
                        </w:pPr>
                        <w:r>
                          <w:rPr>
                            <w:rFonts w:hint="default" w:ascii="Calibri" w:hAnsi="Calibri" w:cs="Calibri"/>
                            <w:lang/>
                          </w:rPr>
                          <w:t>Tristan Fraser</w:t>
                        </w:r>
                      </w:p>
                    </w:txbxContent>
                  </v:textbox>
                </v:shape>
                <v:line id="Line 13" o:spid="_x0000_s1070" style="position:absolute;left:11450;top:2277;height:340;width:1;rotation:0f;" o:ole="f" fillcolor="#FFFFFF" filled="f" o:preferrelative="t" stroked="t" coordsize="21600,21600">
                  <v:fill on="f" color2="#FFFFFF" focus="0%"/>
                  <v:stroke weight="1.25pt"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14" o:spid="_x0000_s1071" style="position:absolute;left:1830;top:2597;height:1;width:20160;rotation:0f;" o:ole="f" fillcolor="#FFFFFF" filled="f" o:preferrelative="t" stroked="t" coordsize="21600,21600">
                  <v:fill on="f" color2="#FFFFFF" focus="0%"/>
                  <v:stroke weight="1.25pt"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</v:group>
              <v:line id="Arrow 15" o:spid="_x0000_s1072" style="position:absolute;left:1850;top:2597;height:340;width:1;rotation:0f;" o:ole="f" fillcolor="#FFFFFF" filled="f" o:preferrelative="t" stroked="t" coordsize="21600,21600">
                <v:fill on="f" color2="#FFFFFF" focus="0%"/>
                <v:stroke weight="1.25pt" color="#000000" color2="#FFFFFF" miterlimit="2" endarrow="block"/>
                <v:imagedata gain="65536f" blacklevel="0f" gamma="0"/>
                <o:lock v:ext="edit" position="f" selection="f" grouping="f" rotation="f" cropping="f" text="f" aspectratio="f"/>
              </v:line>
              <v:line id="Arrow 15" o:spid="_x0000_s1073" style="position:absolute;left:5870;top:2597;height:340;width:1;rotation:0f;" o:ole="f" fillcolor="#FFFFFF" filled="f" o:preferrelative="t" stroked="t" coordsize="21600,21600">
                <v:fill on="f" color2="#FFFFFF" focus="0%"/>
                <v:stroke weight="1.25pt" color="#000000" color2="#FFFFFF" miterlimit="2" endarrow="block"/>
                <v:imagedata gain="65536f" blacklevel="0f" gamma="0"/>
                <o:lock v:ext="edit" position="f" selection="f" grouping="f" rotation="f" cropping="f" text="f" aspectratio="f"/>
              </v:line>
              <v:line id="Arrow 15" o:spid="_x0000_s1074" style="position:absolute;left:11450;top:2597;height:340;width:1;rotation:0f;" o:ole="f" fillcolor="#FFFFFF" filled="f" o:preferrelative="t" stroked="t" coordsize="21600,21600">
                <v:fill on="f" color2="#FFFFFF" focus="0%"/>
                <v:stroke weight="1.25pt" color="#000000" color2="#FFFFFF" miterlimit="2" endarrow="block"/>
                <v:imagedata gain="65536f" blacklevel="0f" gamma="0"/>
                <o:lock v:ext="edit" position="f" selection="f" grouping="f" rotation="f" cropping="f" text="f" aspectratio="f"/>
              </v:line>
              <v:line id="Arrow 15" o:spid="_x0000_s1075" style="position:absolute;left:16670;top:2617;height:340;width:1;rotation:0f;" o:ole="f" fillcolor="#FFFFFF" filled="f" o:preferrelative="t" stroked="t" coordsize="21600,21600">
                <v:fill on="f" color2="#FFFFFF" focus="0%"/>
                <v:stroke weight="1.25pt" color="#000000" color2="#FFFFFF" miterlimit="2" endarrow="block"/>
                <v:imagedata gain="65536f" blacklevel="0f" gamma="0"/>
                <o:lock v:ext="edit" position="f" selection="f" grouping="f" rotation="f" cropping="f" text="f" aspectratio="f"/>
              </v:line>
              <v:line id="Arrow 15" o:spid="_x0000_s1076" style="position:absolute;left:22010;top:2597;height:340;width:1;rotation:0f;" o:ole="f" fillcolor="#FFFFFF" filled="f" o:preferrelative="t" stroked="t" coordsize="21600,21600">
                <v:fill on="f" color2="#FFFFFF" focus="0%"/>
                <v:stroke weight="1.25pt" color="#000000" color2="#FFFFFF" miterlimit="2" endarrow="block"/>
                <v:imagedata gain="65536f" blacklevel="0f" gamma="0"/>
                <o:lock v:ext="edit" position="f" selection="f" grouping="f" rotation="f" cropping="f" text="f" aspectratio="f"/>
              </v:line>
            </v:group>
            <v:group id="Group 1076" o:spid="_x0000_s1077" style="position:absolute;left:1710;top:2957;height:1000;width:2300;rotation:0f;" coordorigin="1710,2957">
              <o:lock v:ext="edit" position="f" selection="f" grouping="f" rotation="f" cropping="f" text="f" aspectratio="f"/>
              <v:shape id="Text Box 1025" o:spid="_x0000_s1078" type="#_x0000_t202" style="position:absolute;left:1710;top:2957;height:500;width:2300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hint="default" w:ascii="Calibri" w:hAnsi="Calibri" w:cs="Calibri"/>
                        </w:rPr>
                      </w:pPr>
                      <w:r>
                        <w:rPr>
                          <w:rFonts w:hint="default" w:ascii="Calibri" w:hAnsi="Calibri" w:cs="Calibri"/>
                        </w:rPr>
                        <w:t>Problem Definition</w:t>
                      </w:r>
                    </w:p>
                  </w:txbxContent>
                </v:textbox>
              </v:shape>
              <v:shape id="Text Box 1034" o:spid="_x0000_s1079" type="#_x0000_t202" style="position:absolute;left:1710;top:3457;height:500;width:2300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hint="default" w:ascii="Calibri" w:hAnsi="Calibri" w:cs="Calibri"/>
                          <w:lang/>
                        </w:rPr>
                      </w:pPr>
                      <w:r>
                        <w:rPr>
                          <w:rFonts w:hint="default" w:ascii="Calibri" w:hAnsi="Calibri" w:cs="Calibri"/>
                          <w:lang/>
                        </w:rPr>
                        <w:t>Tristan</w:t>
                      </w:r>
                    </w:p>
                  </w:txbxContent>
                </v:textbox>
              </v:shape>
            </v:group>
            <v:group id="Group 1079" o:spid="_x0000_s1080" style="position:absolute;left:5710;top:2957;height:1000;width:2000;rotation:0f;" coordorigin="5710,2957">
              <o:lock v:ext="edit" position="f" selection="f" grouping="f" rotation="f" cropping="f" text="f" aspectratio="f"/>
              <v:shape id="Text Box 1028" o:spid="_x0000_s1081" type="#_x0000_t202" style="position:absolute;left:5710;top:2957;height:500;width:2000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hint="default" w:ascii="Calibri" w:hAnsi="Calibri" w:cs="Calibri"/>
                        </w:rPr>
                      </w:pPr>
                      <w:r>
                        <w:rPr>
                          <w:rFonts w:hint="default" w:ascii="Calibri" w:hAnsi="Calibri" w:cs="Calibri"/>
                        </w:rPr>
                        <w:t>System Analysis</w:t>
                      </w:r>
                      <w:r>
                        <w:rPr>
                          <w:rFonts w:hint="default" w:ascii="Calibri" w:hAnsi="Calibri" w:cs="Calibri"/>
                        </w:rPr>
                        <w:tab/>
                      </w:r>
                    </w:p>
                  </w:txbxContent>
                </v:textbox>
              </v:shape>
              <v:shape id="Text Box 1035" o:spid="_x0000_s1082" type="#_x0000_t202" style="position:absolute;left:5710;top:3457;height:500;width:2000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hint="default" w:ascii="Calibri" w:hAnsi="Calibri" w:cs="Calibri"/>
                          <w:lang/>
                        </w:rPr>
                      </w:pPr>
                      <w:r>
                        <w:rPr>
                          <w:rFonts w:hint="default" w:ascii="Calibri" w:hAnsi="Calibri" w:cs="Calibri"/>
                          <w:lang/>
                        </w:rPr>
                        <w:t>Mark</w:t>
                      </w:r>
                    </w:p>
                  </w:txbxContent>
                </v:textbox>
              </v:shape>
            </v:group>
            <v:group id="Group 1082" o:spid="_x0000_s1083" style="position:absolute;left:10210;top:3017;height:1020;width:2400;rotation:0f;" coordorigin="10590,2997" coordsize="2400,1020">
              <o:lock v:ext="edit" position="f" selection="f" grouping="f" rotation="f" cropping="f" text="f" aspectratio="f"/>
              <v:shape id="Text Box 1026" o:spid="_x0000_s1084" type="#_x0000_t202" style="position:absolute;left:10590;top:2997;height:500;width:2400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hint="default" w:ascii="Calibri" w:hAnsi="Calibri" w:cs="Calibri"/>
                        </w:rPr>
                      </w:pPr>
                      <w:r>
                        <w:rPr>
                          <w:rFonts w:hint="default" w:ascii="Calibri" w:hAnsi="Calibri" w:cs="Calibri"/>
                        </w:rPr>
                        <w:t>System Development</w:t>
                      </w:r>
                    </w:p>
                  </w:txbxContent>
                </v:textbox>
              </v:shape>
              <v:shape id="Text Box 1036" o:spid="_x0000_s1085" type="#_x0000_t202" style="position:absolute;left:10590;top:3517;height:500;width:2400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hint="default" w:ascii="Calibri" w:hAnsi="Calibri" w:cs="Calibri"/>
                          <w:lang/>
                        </w:rPr>
                      </w:pPr>
                      <w:r>
                        <w:rPr>
                          <w:rFonts w:hint="default" w:ascii="Calibri" w:hAnsi="Calibri" w:cs="Calibri"/>
                          <w:lang/>
                        </w:rPr>
                        <w:t>Alexander</w:t>
                      </w:r>
                    </w:p>
                  </w:txbxContent>
                </v:textbox>
              </v:shape>
            </v:group>
            <v:group id="Group 1085" o:spid="_x0000_s1086" style="position:absolute;left:15830;top:3017;height:1020;width:1600;rotation:0f;" coordorigin="15830,3017" coordsize="1600,1020">
              <o:lock v:ext="edit" position="f" selection="f" grouping="f" rotation="f" cropping="f" text="f" aspectratio="f"/>
              <v:shape id="Text Box 1029" o:spid="_x0000_s1087" type="#_x0000_t202" style="position:absolute;left:15830;top:3017;height:500;width:1600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hint="default" w:ascii="Calibri" w:hAnsi="Calibri" w:cs="Calibri"/>
                        </w:rPr>
                      </w:pPr>
                      <w:r>
                        <w:rPr>
                          <w:rFonts w:hint="default" w:ascii="Calibri" w:hAnsi="Calibri" w:cs="Calibri"/>
                        </w:rPr>
                        <w:t>Testing</w:t>
                      </w:r>
                    </w:p>
                  </w:txbxContent>
                </v:textbox>
              </v:shape>
              <v:shape id="Text Box 1037" o:spid="_x0000_s1088" type="#_x0000_t202" style="position:absolute;left:15830;top:3537;height:500;width:1600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hint="default" w:ascii="Calibri" w:hAnsi="Calibri" w:cs="Calibri"/>
                          <w:lang/>
                        </w:rPr>
                      </w:pPr>
                      <w:r>
                        <w:rPr>
                          <w:rFonts w:hint="default" w:ascii="Calibri" w:hAnsi="Calibri" w:cs="Calibri"/>
                          <w:lang/>
                        </w:rPr>
                        <w:t>Mark &amp; Alex</w:t>
                      </w:r>
                    </w:p>
                  </w:txbxContent>
                </v:textbox>
              </v:shape>
            </v:group>
            <v:group id="Group 1088" o:spid="_x0000_s1089" style="position:absolute;left:20270;top:3017;height:1000;width:1940;rotation:0f;" coordorigin="20270,3017">
              <o:lock v:ext="edit" position="f" selection="f" grouping="f" rotation="f" cropping="f" text="f" aspectratio="f"/>
              <v:shape id="Text Box 1027" o:spid="_x0000_s1090" type="#_x0000_t202" style="position:absolute;left:20270;top:3017;height:500;width:1940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hint="default" w:ascii="Calibri" w:hAnsi="Calibri" w:cs="Calibri"/>
                        </w:rPr>
                      </w:pPr>
                      <w:r>
                        <w:rPr>
                          <w:rFonts w:hint="default" w:ascii="Calibri" w:hAnsi="Calibri" w:cs="Calibri"/>
                        </w:rPr>
                        <w:t>Implementation</w:t>
                      </w:r>
                    </w:p>
                  </w:txbxContent>
                </v:textbox>
              </v:shape>
              <v:shape id="Text Box 1038" o:spid="_x0000_s1091" type="#_x0000_t202" style="position:absolute;left:20270;top:3517;height:500;width:1940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hint="default" w:ascii="Calibri" w:hAnsi="Calibri" w:cs="Calibri"/>
                          <w:lang/>
                        </w:rPr>
                      </w:pPr>
                      <w:r>
                        <w:rPr>
                          <w:rFonts w:hint="default" w:ascii="Calibri" w:hAnsi="Calibri" w:cs="Calibri"/>
                          <w:lang/>
                        </w:rPr>
                        <w:t>Tristan</w:t>
                      </w:r>
                    </w:p>
                  </w:txbxContent>
                </v:textbox>
              </v:shape>
            </v:group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rect id="Rectangle 127" o:spid="_x0000_s1092" style="position:absolute;left:0;margin-left:-11.55pt;margin-top:29.3pt;height:95pt;width:1043pt;rotation:0f;z-index:251660288;" o:ole="f" fillcolor="#99CCFF" filled="t" o:preferrelative="t" stroked="t" coordsize="21600,21600">
            <v:stroke weight="1.25pt" color="#99CCFF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1092" o:spid="_x0000_s1093" style="position:absolute;left:0;margin-left:393.45pt;margin-top:368pt;height:55.3pt;width:68pt;rotation:0f;z-index:251680768;" coordorigin="1710,2957">
            <o:lock v:ext="edit" position="f" selection="f" grouping="f" rotation="f" cropping="f" text="f" aspectratio="f"/>
            <v:shape id="Text Box 1124" o:spid="_x0000_s1094" type="#_x0000_t202" style="position:absolute;left:1710;top:29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Evaluation</w:t>
                    </w:r>
                  </w:p>
                </w:txbxContent>
              </v:textbox>
            </v:shape>
            <v:shape id="Text Box 1125" o:spid="_x0000_s1095" type="#_x0000_t202" style="position:absolute;left:1710;top:34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  <w:lang/>
                      </w:rPr>
                    </w:pPr>
                    <w:r>
                      <w:rPr>
                        <w:rFonts w:hint="default" w:ascii="Calibri" w:hAnsi="Calibri" w:cs="Calibri"/>
                        <w:lang/>
                      </w:rPr>
                      <w:t>Tristan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1095" o:spid="_x0000_s1096" style="position:absolute;left:0;margin-left:297.45pt;margin-top:367pt;height:75pt;width:70pt;rotation:0f;z-index:251681792;" coordorigin="1710,2957">
            <o:lock v:ext="edit" position="f" selection="f" grouping="f" rotation="f" cropping="f" text="f" aspectratio="f"/>
            <v:shape id="Text Box 1127" o:spid="_x0000_s1097" type="#_x0000_t202" style="position:absolute;left:1710;top:29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Data Entry</w:t>
                    </w:r>
                  </w:p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Screens</w:t>
                    </w:r>
                  </w:p>
                </w:txbxContent>
              </v:textbox>
            </v:shape>
            <v:shape id="Text Box 1128" o:spid="_x0000_s1098" type="#_x0000_t202" style="position:absolute;left:1710;top:34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  <w:lang/>
                      </w:rPr>
                    </w:pPr>
                    <w:r>
                      <w:rPr>
                        <w:rFonts w:hint="default" w:ascii="Calibri" w:hAnsi="Calibri" w:cs="Calibri"/>
                        <w:lang/>
                      </w:rPr>
                      <w:t>Alex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1098" o:spid="_x0000_s1099" style="position:absolute;left:0;margin-left:201.45pt;margin-top:366pt;height:55.3pt;width:68pt;rotation:0f;z-index:251678720;" coordorigin="1710,2957">
            <o:lock v:ext="edit" position="f" selection="f" grouping="f" rotation="f" cropping="f" text="f" aspectratio="f"/>
            <v:shape id="Text Box 1118" o:spid="_x0000_s1100" type="#_x0000_t202" style="position:absolute;left:1710;top:29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Menu</w:t>
                    </w:r>
                  </w:p>
                </w:txbxContent>
              </v:textbox>
            </v:shape>
            <v:shape id="Text Box 1119" o:spid="_x0000_s1101" type="#_x0000_t202" style="position:absolute;left:1710;top:34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  <w:lang/>
                      </w:rPr>
                    </w:pPr>
                    <w:r>
                      <w:rPr>
                        <w:rFonts w:hint="default" w:ascii="Calibri" w:hAnsi="Calibri" w:cs="Calibri"/>
                        <w:lang/>
                      </w:rPr>
                      <w:t>Mark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1101" o:spid="_x0000_s1102" style="position:absolute;left:0;margin-left:493.45pt;margin-top:368pt;height:75pt;width:60pt;rotation:0f;z-index:251679744;" coordorigin="1710,2957">
            <o:lock v:ext="edit" position="f" selection="f" grouping="f" rotation="f" cropping="f" text="f" aspectratio="f"/>
            <v:shape id="Text Box 1121" o:spid="_x0000_s1103" type="#_x0000_t202" style="position:absolute;left:1710;top:29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Ad Hoc</w:t>
                    </w:r>
                  </w:p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Queries</w:t>
                    </w:r>
                  </w:p>
                </w:txbxContent>
              </v:textbox>
            </v:shape>
            <v:shape id="Text Box 1122" o:spid="_x0000_s1104" type="#_x0000_t202" style="position:absolute;left:1710;top:34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  <w:lang/>
                      </w:rPr>
                    </w:pPr>
                    <w:r>
                      <w:rPr>
                        <w:rFonts w:hint="default" w:ascii="Calibri" w:hAnsi="Calibri" w:cs="Calibri"/>
                        <w:lang/>
                      </w:rPr>
                      <w:t>Alex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1104" o:spid="_x0000_s1105" style="position:absolute;left:0;margin-left:239.45pt;margin-top:224pt;height:144pt;width:289pt;rotation:0f;z-index:251677696;" coordorigin="6490,6277" coordsize="5780,2880">
            <o:lock v:ext="edit" position="f" selection="f" grouping="f" rotation="f" cropping="f" text="f" aspectratio="f"/>
            <v:line id="Line 106" o:spid="_x0000_s1106" style="position:absolute;left:9370;top:6277;height:2480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group id="Group 1106" o:spid="_x0000_s1107" style="position:absolute;left:6490;top:8777;height:380;width:5780;rotation:0f;" coordorigin="3470,6597" coordsize="5100,380">
              <o:lock v:ext="edit" position="f" selection="f" grouping="f" rotation="f" cropping="f" text="f" aspectratio="f"/>
              <v:group id="Group 1107" o:spid="_x0000_s1108" style="position:absolute;left:5010;top:6597;height:380;width:3560;rotation:0f;" coordorigin="1770,4457" coordsize="3560,380">
                <o:lock v:ext="edit" position="f" selection="f" grouping="f" rotation="f" cropping="f" text="f" aspectratio="f"/>
                <v:line id="Line 1111" o:spid="_x0000_s1109" style="position:absolute;left:1770;top:4457;height:1;width:3560;rotation:0f;" o:ole="f" fillcolor="#FFFFFF" filled="f" o:preferrelative="t" stroked="t" coordsize="21600,21600">
                  <v:fill on="f" color2="#FFFFFF" focus="0%"/>
                  <v:stroke weight="1.25pt"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Arrow 15" o:spid="_x0000_s1110" style="position:absolute;left:1770;top:4497;height:340;width:1;rotation:0f;" o:ole="f" fillcolor="#FFFFFF" filled="f" o:preferrelative="t" stroked="t" coordsize="21600,21600">
                  <v:fill on="f" color2="#FFFFFF" focus="0%"/>
                  <v:stroke weight="1.25pt" color="#000000" color2="#FFFFFF" miterlimit="2" endarrow="block"/>
                  <v:imagedata gain="65536f" blacklevel="0f" gamma="0"/>
                  <o:lock v:ext="edit" position="f" selection="f" grouping="f" rotation="f" cropping="f" text="f" aspectratio="f"/>
                </v:line>
                <v:line id="Arrow 15" o:spid="_x0000_s1111" style="position:absolute;left:3530;top:4477;height:340;width:1;rotation:0f;" o:ole="f" fillcolor="#FFFFFF" filled="f" o:preferrelative="t" stroked="t" coordsize="21600,21600">
                  <v:fill on="f" color2="#FFFFFF" focus="0%"/>
                  <v:stroke weight="1.25pt" color="#000000" color2="#FFFFFF" miterlimit="2" endarrow="block"/>
                  <v:imagedata gain="65536f" blacklevel="0f" gamma="0"/>
                  <o:lock v:ext="edit" position="f" selection="f" grouping="f" rotation="f" cropping="f" text="f" aspectratio="f"/>
                </v:line>
                <v:line id="Arrow 15" o:spid="_x0000_s1112" style="position:absolute;left:5310;top:4497;height:340;width:1;rotation:0f;" o:ole="f" fillcolor="#FFFFFF" filled="f" o:preferrelative="t" stroked="t" coordsize="21600,21600">
                  <v:fill on="f" color2="#FFFFFF" focus="0%"/>
                  <v:stroke weight="1.25pt" color="#000000" color2="#FFFFFF" miterlimit="2" endarrow="block"/>
                  <v:imagedata gain="65536f" blacklevel="0f" gamma="0"/>
                  <o:lock v:ext="edit" position="f" selection="f" grouping="f" rotation="f" cropping="f" text="f" aspectratio="f"/>
                </v:line>
              </v:group>
              <v:line id="Arrow 15" o:spid="_x0000_s1113" style="position:absolute;left:3470;top:6617;height:340;width:1;rotation:0f;" o:ole="f" fillcolor="#FFFFFF" filled="f" o:preferrelative="t" stroked="t" coordsize="21600,21600">
                <v:fill on="f" color2="#FFFFFF" focus="0%"/>
                <v:stroke weight="1.25pt" color="#000000" color2="#FFFFFF" miterlimit="2" endarrow="block"/>
                <v:imagedata gain="65536f" blacklevel="0f" gamma="0"/>
                <o:lock v:ext="edit" position="f" selection="f" grouping="f" rotation="f" cropping="f" text="f" aspectratio="f"/>
              </v:line>
              <v:line id="Line 1116" o:spid="_x0000_s1114" style="position:absolute;left:3470;top:6597;flip:x;height:1;width:1560;rotation:0f;" o:ole="f" fillcolor="#FFFFFF" filled="f" o:preferrelative="t" stroked="t" coordsize="21600,21600">
                <v:fill on="f" color2="#FFFFFF" focus="0%"/>
                <v:stroke weight="1.25pt" color="#000000" color2="#FFFFFF" miterlimit="2"/>
                <v:imagedata gain="65536f" blacklevel="0f" gamma="0"/>
                <o:lock v:ext="edit" position="f" selection="f" grouping="f" rotation="f" cropping="f" text="f" aspectratio="f"/>
              </v:line>
            </v:group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1114" o:spid="_x0000_s1115" style="position:absolute;left:0;margin-left:585.45pt;margin-top:150pt;height:44pt;width:60pt;rotation:0f;z-index:251673600;" coordorigin="1710,2957">
            <o:lock v:ext="edit" position="f" selection="f" grouping="f" rotation="f" cropping="f" text="f" aspectratio="f"/>
            <v:shape id="Text Box 1097" o:spid="_x0000_s1116" type="#_x0000_t202" style="position:absolute;left:1710;top:29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network</w:t>
                    </w:r>
                  </w:p>
                </w:txbxContent>
              </v:textbox>
            </v:shape>
            <v:shape id="Text Box 1098" o:spid="_x0000_s1117" type="#_x0000_t202" style="position:absolute;left:1710;top:34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  <w:lang/>
                      </w:rPr>
                    </w:pPr>
                    <w:r>
                      <w:rPr>
                        <w:rFonts w:hint="default" w:ascii="Calibri" w:hAnsi="Calibri" w:cs="Calibri"/>
                        <w:lang/>
                      </w:rPr>
                      <w:t>Alex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1117" o:spid="_x0000_s1118" style="position:absolute;left:0;margin-left:495.45pt;margin-top:149pt;height:75pt;width:71pt;rotation:0f;z-index:251674624;" coordorigin="1710,2957">
            <o:lock v:ext="edit" position="f" selection="f" grouping="f" rotation="f" cropping="f" text="f" aspectratio="f"/>
            <v:shape id="Text Box 1100" o:spid="_x0000_s1119" type="#_x0000_t202" style="position:absolute;left:1710;top:29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Software &amp;</w:t>
                    </w:r>
                  </w:p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hardware</w:t>
                    </w:r>
                  </w:p>
                </w:txbxContent>
              </v:textbox>
            </v:shape>
            <v:shape id="Text Box 1101" o:spid="_x0000_s1120" type="#_x0000_t202" style="position:absolute;left:1710;top:34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Tristan</w:t>
                    </w:r>
                    <w:r>
                      <w:rPr>
                        <w:rFonts w:hint="default" w:ascii="Calibri" w:hAnsi="Calibri" w:cs="Calibri"/>
                        <w:lang/>
                      </w:rPr>
                      <w:t xml:space="preserve"> &amp; Mark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1120" o:spid="_x0000_s1121" style="position:absolute;left:0;margin-left:406.45pt;margin-top:150pt;height:51pt;width:67pt;rotation:0f;z-index:251675648;" coordorigin="1710,2957">
            <o:lock v:ext="edit" position="f" selection="f" grouping="f" rotation="f" cropping="f" text="f" aspectratio="f"/>
            <v:shape id="Text Box 1103" o:spid="_x0000_s1122" type="#_x0000_t202" style="position:absolute;left:1710;top:29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Database</w:t>
                    </w:r>
                  </w:p>
                </w:txbxContent>
              </v:textbox>
            </v:shape>
            <v:shape id="Text Box 1104" o:spid="_x0000_s1123" type="#_x0000_t202" style="position:absolute;left:1710;top:34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A</w:t>
                    </w:r>
                    <w:r>
                      <w:rPr>
                        <w:rFonts w:hint="default" w:ascii="Calibri" w:hAnsi="Calibri" w:cs="Calibri"/>
                        <w:lang/>
                      </w:rPr>
                      <w:t>lex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1123" o:spid="_x0000_s1124" style="position:absolute;left:0;margin-left:330.45pt;margin-top:149pt;height:75pt;width:60pt;rotation:0f;z-index:251676672;" coordorigin="1710,2957">
            <o:lock v:ext="edit" position="f" selection="f" grouping="f" rotation="f" cropping="f" text="f" aspectratio="f"/>
            <v:shape id="Text Box 1106" o:spid="_x0000_s1125" type="#_x0000_t202" style="position:absolute;left:1710;top:29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Input &amp;</w:t>
                    </w:r>
                  </w:p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Output</w:t>
                    </w:r>
                  </w:p>
                </w:txbxContent>
              </v:textbox>
            </v:shape>
            <v:shape id="Text Box 1107" o:spid="_x0000_s1126" type="#_x0000_t202" style="position:absolute;left:1710;top:34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  <w:lang/>
                      </w:rPr>
                    </w:pPr>
                    <w:r>
                      <w:rPr>
                        <w:rFonts w:hint="default" w:ascii="Calibri" w:hAnsi="Calibri" w:cs="Calibri"/>
                        <w:lang/>
                      </w:rPr>
                      <w:t>All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1126" o:spid="_x0000_s1127" style="position:absolute;left:0;margin-left:362.45pt;margin-top:112pt;height:37pt;width:255pt;rotation:0f;z-index:251672576;" coordorigin="8950,4037" coordsize="5100,740">
            <o:lock v:ext="edit" position="f" selection="f" grouping="f" rotation="f" cropping="f" text="f" aspectratio="f"/>
            <v:group id="Group 1127" o:spid="_x0000_s1128" style="position:absolute;left:8950;top:4397;height:380;width:5100;rotation:0f;" coordorigin="3470,6597" coordsize="5100,380">
              <o:lock v:ext="edit" position="f" selection="f" grouping="f" rotation="f" cropping="f" text="f" aspectratio="f"/>
              <v:group id="Group 1128" o:spid="_x0000_s1129" style="position:absolute;left:5010;top:6597;height:380;width:3560;rotation:0f;" coordorigin="1770,4457" coordsize="3560,380">
                <o:lock v:ext="edit" position="f" selection="f" grouping="f" rotation="f" cropping="f" text="f" aspectratio="f"/>
                <v:line id="Line 1089" o:spid="_x0000_s1130" style="position:absolute;left:1770;top:4457;height:1;width:3560;rotation:0f;" o:ole="f" fillcolor="#FFFFFF" filled="f" o:preferrelative="t" stroked="t" coordsize="21600,21600">
                  <v:fill on="f" color2="#FFFFFF" focus="0%"/>
                  <v:stroke weight="1.25pt"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Arrow 15" o:spid="_x0000_s1131" style="position:absolute;left:1770;top:4497;height:340;width:1;rotation:0f;" o:ole="f" fillcolor="#FFFFFF" filled="f" o:preferrelative="t" stroked="t" coordsize="21600,21600">
                  <v:fill on="f" color2="#FFFFFF" focus="0%"/>
                  <v:stroke weight="1.25pt" color="#000000" color2="#FFFFFF" miterlimit="2" endarrow="block"/>
                  <v:imagedata gain="65536f" blacklevel="0f" gamma="0"/>
                  <o:lock v:ext="edit" position="f" selection="f" grouping="f" rotation="f" cropping="f" text="f" aspectratio="f"/>
                </v:line>
                <v:line id="Arrow 15" o:spid="_x0000_s1132" style="position:absolute;left:3530;top:4477;height:340;width:1;rotation:0f;" o:ole="f" fillcolor="#FFFFFF" filled="f" o:preferrelative="t" stroked="t" coordsize="21600,21600">
                  <v:fill on="f" color2="#FFFFFF" focus="0%"/>
                  <v:stroke weight="1.25pt" color="#000000" color2="#FFFFFF" miterlimit="2" endarrow="block"/>
                  <v:imagedata gain="65536f" blacklevel="0f" gamma="0"/>
                  <o:lock v:ext="edit" position="f" selection="f" grouping="f" rotation="f" cropping="f" text="f" aspectratio="f"/>
                </v:line>
                <v:line id="Arrow 15" o:spid="_x0000_s1133" style="position:absolute;left:5310;top:4497;height:340;width:1;rotation:0f;" o:ole="f" fillcolor="#FFFFFF" filled="f" o:preferrelative="t" stroked="t" coordsize="21600,21600">
                  <v:fill on="f" color2="#FFFFFF" focus="0%"/>
                  <v:stroke weight="1.25pt" color="#000000" color2="#FFFFFF" miterlimit="2" endarrow="block"/>
                  <v:imagedata gain="65536f" blacklevel="0f" gamma="0"/>
                  <o:lock v:ext="edit" position="f" selection="f" grouping="f" rotation="f" cropping="f" text="f" aspectratio="f"/>
                </v:line>
              </v:group>
              <v:line id="Arrow 15" o:spid="_x0000_s1134" style="position:absolute;left:3470;top:6617;height:340;width:1;rotation:0f;" o:ole="f" fillcolor="#FFFFFF" filled="f" o:preferrelative="t" stroked="t" coordsize="21600,21600">
                <v:fill on="f" color2="#FFFFFF" focus="0%"/>
                <v:stroke weight="1.25pt" color="#000000" color2="#FFFFFF" miterlimit="2" endarrow="block"/>
                <v:imagedata gain="65536f" blacklevel="0f" gamma="0"/>
                <o:lock v:ext="edit" position="f" selection="f" grouping="f" rotation="f" cropping="f" text="f" aspectratio="f"/>
              </v:line>
              <v:line id="Line 1094" o:spid="_x0000_s1135" style="position:absolute;left:3470;top:6597;flip:x;height:1;width:1560;rotation:0f;" o:ole="f" fillcolor="#FFFFFF" filled="f" o:preferrelative="t" stroked="t" coordsize="21600,21600">
                <v:fill on="f" color2="#FFFFFF" focus="0%"/>
                <v:stroke weight="1.25pt" color="#000000" color2="#FFFFFF" miterlimit="2"/>
                <v:imagedata gain="65536f" blacklevel="0f" gamma="0"/>
                <o:lock v:ext="edit" position="f" selection="f" grouping="f" rotation="f" cropping="f" text="f" aspectratio="f"/>
              </v:line>
            </v:group>
            <v:line id="Arrow 15" o:spid="_x0000_s1136" style="position:absolute;left:11450;top:4037;height:340;width:1;rotation:0f;" o:ole="f" fillcolor="#FFFFFF" filled="f" o:preferrelative="t" stroked="t" coordsize="21600,21600">
              <v:fill on="f" color2="#FFFFFF" focus="0%"/>
              <v:stroke weight="1.25pt"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1136" o:spid="_x0000_s1137" style="position:absolute;left:0;margin-left:312.45pt;margin-top:260pt;height:75pt;width:60pt;rotation:0f;z-index:251669504;" coordorigin="1710,2957">
            <o:lock v:ext="edit" position="f" selection="f" grouping="f" rotation="f" cropping="f" text="f" aspectratio="f"/>
            <v:shape id="Text Box 1079" o:spid="_x0000_s1138" type="#_x0000_t202" style="position:absolute;left:1710;top:29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Prepare report</w:t>
                    </w:r>
                  </w:p>
                </w:txbxContent>
              </v:textbox>
            </v:shape>
            <v:shape id="Text Box 1080" o:spid="_x0000_s1139" type="#_x0000_t202" style="position:absolute;left:1710;top:34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 xml:space="preserve">Alex &amp; </w:t>
                    </w:r>
                    <w:r>
                      <w:rPr>
                        <w:rFonts w:hint="default" w:ascii="Calibri" w:hAnsi="Calibri" w:cs="Calibri"/>
                        <w:lang/>
                      </w:rPr>
                      <w:t>Tristan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1139" o:spid="_x0000_s1140" style="position:absolute;left:0;margin-left:220.45pt;margin-top:259pt;height:75pt;width:79pt;rotation:0f;z-index:251670528;" coordorigin="1710,2957">
            <o:lock v:ext="edit" position="f" selection="f" grouping="f" rotation="f" cropping="f" text="f" aspectratio="f"/>
            <v:shape id="Text Box 1082" o:spid="_x0000_s1141" type="#_x0000_t202" style="position:absolute;left:1710;top:29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Get User</w:t>
                    </w:r>
                  </w:p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requirements</w:t>
                    </w:r>
                  </w:p>
                </w:txbxContent>
              </v:textbox>
            </v:shape>
            <v:shape id="Text Box 1083" o:spid="_x0000_s1142" type="#_x0000_t202" style="position:absolute;left:1710;top:34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Mark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1142" o:spid="_x0000_s1143" style="position:absolute;left:0;margin-left:114.45pt;margin-top:259pt;height:75pt;width:97pt;rotation:0f;z-index:251671552;" coordorigin="1710,2957">
            <o:lock v:ext="edit" position="f" selection="f" grouping="f" rotation="f" cropping="f" text="f" aspectratio="f"/>
            <v:shape id="Text Box 1085" o:spid="_x0000_s1144" type="#_x0000_t202" style="position:absolute;left:1710;top:29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 xml:space="preserve">Analyse existing </w:t>
                    </w:r>
                  </w:p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System</w:t>
                    </w:r>
                  </w:p>
                </w:txbxContent>
              </v:textbox>
            </v:shape>
            <v:shape id="Text Box 1086" o:spid="_x0000_s1145" type="#_x0000_t202" style="position:absolute;left:1710;top:34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  <w:lang/>
                      </w:rPr>
                    </w:pPr>
                    <w:r>
                      <w:rPr>
                        <w:rFonts w:hint="default" w:ascii="Calibri" w:hAnsi="Calibri" w:cs="Calibri"/>
                        <w:lang/>
                      </w:rPr>
                      <w:t>Mark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1145" o:spid="_x0000_s1146" style="position:absolute;left:0;margin-left:25.45pt;margin-top:259pt;height:75pt;width:68pt;rotation:0f;z-index:251668480;" coordorigin="1710,2957">
            <o:lock v:ext="edit" position="f" selection="f" grouping="f" rotation="f" cropping="f" text="f" aspectratio="f"/>
            <v:shape id="Text Box 1076" o:spid="_x0000_s1147" type="#_x0000_t202" style="position:absolute;left:1710;top:29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 xml:space="preserve">Interview </w:t>
                    </w:r>
                  </w:p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Users</w:t>
                    </w:r>
                  </w:p>
                </w:txbxContent>
              </v:textbox>
            </v:shape>
            <v:shape id="Text Box 1077" o:spid="_x0000_s1148" type="#_x0000_t202" style="position:absolute;left:1710;top:34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  <w:lang/>
                      </w:rPr>
                    </w:pPr>
                    <w:r>
                      <w:rPr>
                        <w:rFonts w:hint="default" w:ascii="Calibri" w:hAnsi="Calibri" w:cs="Calibri"/>
                        <w:lang/>
                      </w:rPr>
                      <w:t>All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1148" o:spid="_x0000_s1149" style="position:absolute;left:0;margin-left:-5.55pt;margin-top:152pt;height:75pt;width:60pt;rotation:0f;z-index:251663360;" coordorigin="1710,2957">
            <o:lock v:ext="edit" position="f" selection="f" grouping="f" rotation="f" cropping="f" text="f" aspectratio="f"/>
            <v:shape id="Text Box 1049" o:spid="_x0000_s1150" type="#_x0000_t202" style="position:absolute;left:1710;top:29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Gather</w:t>
                    </w:r>
                  </w:p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Data</w:t>
                    </w:r>
                  </w:p>
                </w:txbxContent>
              </v:textbox>
            </v:shape>
            <v:shape id="Text Box 1050" o:spid="_x0000_s1151" type="#_x0000_t202" style="position:absolute;left:1710;top:34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Tristan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1151" o:spid="_x0000_s1152" style="position:absolute;left:0;margin-left:69.45pt;margin-top:152pt;height:75pt;width:61pt;rotation:0f;z-index:251665408;" coordorigin="1710,2957">
            <o:lock v:ext="edit" position="f" selection="f" grouping="f" rotation="f" cropping="f" text="f" aspectratio="f"/>
            <v:shape id="Text Box 1055" o:spid="_x0000_s1153" type="#_x0000_t202" style="position:absolute;left:1710;top:29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Feasibilty Report</w:t>
                    </w:r>
                  </w:p>
                </w:txbxContent>
              </v:textbox>
            </v:shape>
            <v:shape id="Text Box 1056" o:spid="_x0000_s1154" type="#_x0000_t202" style="position:absolute;left:1710;top:34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Alex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1154" o:spid="_x0000_s1155" style="position:absolute;left:0;margin-left:150.45pt;margin-top:152pt;height:74pt;width:60pt;rotation:0f;z-index:251664384;" coordorigin="1710,2957">
            <o:lock v:ext="edit" position="f" selection="f" grouping="f" rotation="f" cropping="f" text="f" aspectratio="f"/>
            <v:shape id="Text Box 1052" o:spid="_x0000_s1156" type="#_x0000_t202" style="position:absolute;left:1710;top:29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 xml:space="preserve">Prepare </w:t>
                    </w:r>
                  </w:p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>Report</w:t>
                    </w:r>
                  </w:p>
                </w:txbxContent>
              </v:textbox>
            </v:shape>
            <v:shape id="Text Box 1053" o:spid="_x0000_s1157" type="#_x0000_t202" style="position:absolute;left:1710;top:3457;height:500;width:23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t xml:space="preserve">Alex &amp; </w:t>
                    </w:r>
                    <w:r>
                      <w:rPr>
                        <w:rFonts w:hint="default" w:ascii="Calibri" w:hAnsi="Calibri" w:cs="Calibri"/>
                        <w:lang/>
                      </w:rPr>
                      <w:t>Tristan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1157" o:spid="_x0000_s1158" style="position:absolute;left:0;margin-left:3.45pt;margin-top:108pt;height:44pt;width:178pt;rotation:0f;z-index:251662336;" coordorigin="1770,3957" coordsize="3560,880">
            <o:lock v:ext="edit" position="f" selection="f" grouping="f" rotation="f" cropping="f" text="f" aspectratio="f"/>
            <v:line id="Line 26" o:spid="_x0000_s1159" style="position:absolute;left:2830;top:3957;height:500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group id="Group 1159" o:spid="_x0000_s1160" style="position:absolute;left:1770;top:4457;height:380;width:3560;rotation:0f;" coordorigin="1770,4457" coordsize="3560,380">
              <o:lock v:ext="edit" position="f" selection="f" grouping="f" rotation="f" cropping="f" text="f" aspectratio="f"/>
              <v:line id="Line 27" o:spid="_x0000_s1161" style="position:absolute;left:1770;top:4457;height:1;width:3560;rotation:0f;" o:ole="f" fillcolor="#FFFFFF" filled="f" o:preferrelative="t" stroked="t" coordsize="21600,21600">
                <v:fill on="f" color2="#FFFFFF" focus="0%"/>
                <v:stroke weight="1.25pt" color="#000000" color2="#FFFFFF" miterlimit="2"/>
                <v:imagedata gain="65536f" blacklevel="0f" gamma="0"/>
                <o:lock v:ext="edit" position="f" selection="f" grouping="f" rotation="f" cropping="f" text="f" aspectratio="f"/>
              </v:line>
              <v:line id="Arrow 15" o:spid="_x0000_s1162" style="position:absolute;left:1770;top:4497;height:340;width:1;rotation:0f;" o:ole="f" fillcolor="#FFFFFF" filled="f" o:preferrelative="t" stroked="t" coordsize="21600,21600">
                <v:fill on="f" color2="#FFFFFF" focus="0%"/>
                <v:stroke weight="1.25pt" color="#000000" color2="#FFFFFF" miterlimit="2" endarrow="block"/>
                <v:imagedata gain="65536f" blacklevel="0f" gamma="0"/>
                <o:lock v:ext="edit" position="f" selection="f" grouping="f" rotation="f" cropping="f" text="f" aspectratio="f"/>
              </v:line>
              <v:line id="Arrow 15" o:spid="_x0000_s1163" style="position:absolute;left:3530;top:4477;height:340;width:1;rotation:0f;" o:ole="f" fillcolor="#FFFFFF" filled="f" o:preferrelative="t" stroked="t" coordsize="21600,21600">
                <v:fill on="f" color2="#FFFFFF" focus="0%"/>
                <v:stroke weight="1.25pt" color="#000000" color2="#FFFFFF" miterlimit="2" endarrow="block"/>
                <v:imagedata gain="65536f" blacklevel="0f" gamma="0"/>
                <o:lock v:ext="edit" position="f" selection="f" grouping="f" rotation="f" cropping="f" text="f" aspectratio="f"/>
              </v:line>
              <v:line id="Arrow 15" o:spid="_x0000_s1164" style="position:absolute;left:5310;top:4497;height:340;width:1;rotation:0f;" o:ole="f" fillcolor="#FFFFFF" filled="f" o:preferrelative="t" stroked="t" coordsize="21600,21600">
                <v:fill on="f" color2="#FFFFFF" focus="0%"/>
                <v:stroke weight="1.25pt" color="#000000" color2="#FFFFFF" miterlimit="2" endarrow="block"/>
                <v:imagedata gain="65536f" blacklevel="0f" gamma="0"/>
                <o:lock v:ext="edit" position="f" selection="f" grouping="f" rotation="f" cropping="f" text="f" aspectratio="f"/>
              </v:line>
            </v:group>
          </v:group>
        </w:pict>
      </w:r>
    </w:p>
    <w:p>
      <w:pPr>
        <w:tabs>
          <w:tab w:val="left" w:pos="6429"/>
        </w:tabs>
        <w:jc w:val="left"/>
        <w:rPr>
          <w:sz w:val="24"/>
        </w:rPr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rect id="Rectangle 153" o:spid="_x0000_s1165" style="position:absolute;left:0;margin-left:-9.55pt;margin-top:111.85pt;height:217pt;width:1043pt;rotation:0f;z-index:251658240;" o:ole="f" fillcolor="#FFFF99" filled="t" o:preferrelative="t" stroked="t" coordsize="21600,21600">
            <v:stroke weight="1.25pt" color="#FFFF99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1165" o:spid="_x0000_s1166" style="position:absolute;left:0;margin-left:83.45pt;margin-top:95.25pt;height:150pt;width:255pt;rotation:0f;z-index:251689984;" coordorigin="3470,3977" coordsize="5100,3000">
            <o:lock v:ext="edit" position="f" selection="f" grouping="f" rotation="f" cropping="f" text="f" aspectratio="f"/>
            <v:line id="Line 1154" o:spid="_x0000_s1167" style="position:absolute;left:6690;top:3977;height:2600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group id="Group 1167" o:spid="_x0000_s1168" style="position:absolute;left:3470;top:6597;height:380;width:5100;rotation:0f;" coordorigin="3470,6597" coordsize="5100,380">
              <o:lock v:ext="edit" position="f" selection="f" grouping="f" rotation="f" cropping="f" text="f" aspectratio="f"/>
              <v:group id="Group 1168" o:spid="_x0000_s1169" style="position:absolute;left:5010;top:6597;height:380;width:3560;rotation:0f;" coordorigin="1770,4457" coordsize="3560,380">
                <o:lock v:ext="edit" position="f" selection="f" grouping="f" rotation="f" cropping="f" text="f" aspectratio="f"/>
                <v:line id="Line 1157" o:spid="_x0000_s1170" style="position:absolute;left:1770;top:4457;height:1;width:3560;rotation:0f;" o:ole="f" fillcolor="#FFFFFF" filled="f" o:preferrelative="t" stroked="t" coordsize="21600,21600">
                  <v:fill on="f" color2="#FFFFFF" focus="0%"/>
                  <v:stroke weight="1.25pt"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Arrow 15" o:spid="_x0000_s1171" style="position:absolute;left:1770;top:4497;height:340;width:1;rotation:0f;" o:ole="f" fillcolor="#FFFFFF" filled="f" o:preferrelative="t" stroked="t" coordsize="21600,21600">
                  <v:fill on="f" color2="#FFFFFF" focus="0%"/>
                  <v:stroke weight="1.25pt" color="#000000" color2="#FFFFFF" miterlimit="2" endarrow="block"/>
                  <v:imagedata gain="65536f" blacklevel="0f" gamma="0"/>
                  <o:lock v:ext="edit" position="f" selection="f" grouping="f" rotation="f" cropping="f" text="f" aspectratio="f"/>
                </v:line>
                <v:line id="Arrow 15" o:spid="_x0000_s1172" style="position:absolute;left:3530;top:4477;height:340;width:1;rotation:0f;" o:ole="f" fillcolor="#FFFFFF" filled="f" o:preferrelative="t" stroked="t" coordsize="21600,21600">
                  <v:fill on="f" color2="#FFFFFF" focus="0%"/>
                  <v:stroke weight="1.25pt" color="#000000" color2="#FFFFFF" miterlimit="2" endarrow="block"/>
                  <v:imagedata gain="65536f" blacklevel="0f" gamma="0"/>
                  <o:lock v:ext="edit" position="f" selection="f" grouping="f" rotation="f" cropping="f" text="f" aspectratio="f"/>
                </v:line>
                <v:line id="Arrow 15" o:spid="_x0000_s1173" style="position:absolute;left:5310;top:4497;height:340;width:1;rotation:0f;" o:ole="f" fillcolor="#FFFFFF" filled="f" o:preferrelative="t" stroked="t" coordsize="21600,21600">
                  <v:fill on="f" color2="#FFFFFF" focus="0%"/>
                  <v:stroke weight="1.25pt" color="#000000" color2="#FFFFFF" miterlimit="2" endarrow="block"/>
                  <v:imagedata gain="65536f" blacklevel="0f" gamma="0"/>
                  <o:lock v:ext="edit" position="f" selection="f" grouping="f" rotation="f" cropping="f" text="f" aspectratio="f"/>
                </v:line>
              </v:group>
              <v:line id="Arrow 15" o:spid="_x0000_s1174" style="position:absolute;left:3470;top:6617;height:340;width:1;rotation:0f;" o:ole="f" fillcolor="#FFFFFF" filled="f" o:preferrelative="t" stroked="t" coordsize="21600,21600">
                <v:fill on="f" color2="#FFFFFF" focus="0%"/>
                <v:stroke weight="1.25pt" color="#000000" color2="#FFFFFF" miterlimit="2" endarrow="block"/>
                <v:imagedata gain="65536f" blacklevel="0f" gamma="0"/>
                <o:lock v:ext="edit" position="f" selection="f" grouping="f" rotation="f" cropping="f" text="f" aspectratio="f"/>
              </v:line>
              <v:line id="Line 1162" o:spid="_x0000_s1175" style="position:absolute;left:3470;top:6597;flip:x;height:1;width:1560;rotation:0f;" o:ole="f" fillcolor="#FFFFFF" filled="f" o:preferrelative="t" stroked="t" coordsize="21600,21600">
                <v:fill on="f" color2="#FFFFFF" focus="0%"/>
                <v:stroke weight="1.25pt" color="#000000" color2="#FFFFFF" miterlimit="2"/>
                <v:imagedata gain="65536f" blacklevel="0f" gamma="0"/>
                <o:lock v:ext="edit" position="f" selection="f" grouping="f" rotation="f" cropping="f" text="f" aspectratio="f"/>
              </v:line>
            </v:group>
          </v:group>
        </w:pict>
      </w:r>
      <w:r>
        <w:rPr>
          <w:sz w:val="24"/>
        </w:rPr>
        <w:tab/>
      </w: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</w:p>
    <w:p>
      <w:pPr>
        <w:tabs>
          <w:tab w:val="left" w:pos="6429"/>
        </w:tabs>
        <w:jc w:val="left"/>
        <w:rPr>
          <w:sz w:val="24"/>
        </w:rPr>
      </w:pPr>
      <w:bookmarkStart w:id="0" w:name="_GoBack"/>
      <w:bookmarkEnd w:id="0"/>
    </w:p>
    <w:sectPr>
      <w:pgSz w:w="23760" w:h="16781" w:orient="landscape"/>
      <w:pgMar w:top="1797" w:right="1701" w:bottom="1797" w:left="1701" w:header="708" w:footer="709" w:gutter="0"/>
      <w:paperSrc w:first="0" w:oth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Alex</dc:creator>
  <cp:lastModifiedBy>Alex</cp:lastModifiedBy>
  <cp:lastPrinted>2411-12-30T00:00:00Z</cp:lastPrinted>
  <dcterms:modified xsi:type="dcterms:W3CDTF">2018-10-25T15:14:22Z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